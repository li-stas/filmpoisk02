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923" w:rsidRPr="00981E63" w:rsidRDefault="00685923" w:rsidP="00685923">
      <w:pPr>
        <w:rPr>
          <w:color w:val="06357A"/>
          <w:sz w:val="28"/>
        </w:rPr>
      </w:pPr>
      <w:r>
        <w:rPr>
          <w:color w:val="06357A"/>
          <w:sz w:val="28"/>
        </w:rPr>
        <w:t xml:space="preserve">1. Название фильма: </w:t>
      </w:r>
      <w:bookmarkStart w:id="0" w:name="title"/>
      <w:r w:rsidR="00106B99">
        <w:rPr>
          <w:color w:val="06357A"/>
          <w:sz w:val="28"/>
        </w:rPr>
        <w:fldChar w:fldCharType="begin">
          <w:ffData>
            <w:name w:val="title"/>
            <w:enabled/>
            <w:calcOnExit w:val="0"/>
            <w:textInput>
              <w:default w:val="&lt;Введите назв. фильма&gt;"/>
            </w:textInput>
          </w:ffData>
        </w:fldChar>
      </w:r>
      <w:r w:rsidR="009536B4">
        <w:rPr>
          <w:color w:val="06357A"/>
          <w:sz w:val="28"/>
        </w:rPr>
        <w:instrText xml:space="preserve"> FORMTEXT </w:instrText>
      </w:r>
      <w:r w:rsidR="00106B99">
        <w:rPr>
          <w:color w:val="06357A"/>
          <w:sz w:val="28"/>
        </w:rPr>
      </w:r>
      <w:r w:rsidR="00106B99">
        <w:rPr>
          <w:color w:val="06357A"/>
          <w:sz w:val="28"/>
        </w:rPr>
        <w:fldChar w:fldCharType="separate"/>
      </w:r>
      <w:r w:rsidR="009536B4">
        <w:rPr>
          <w:noProof/>
          <w:color w:val="06357A"/>
          <w:sz w:val="28"/>
        </w:rPr>
        <w:t>&lt;Введите назв. фильма&gt;</w:t>
      </w:r>
      <w:r w:rsidR="00106B99">
        <w:rPr>
          <w:color w:val="06357A"/>
          <w:sz w:val="28"/>
        </w:rPr>
        <w:fldChar w:fldCharType="end"/>
      </w:r>
      <w:bookmarkEnd w:id="0"/>
      <w:r w:rsidRPr="00685923">
        <w:rPr>
          <w:color w:val="06357A"/>
          <w:sz w:val="28"/>
        </w:rPr>
        <w:t xml:space="preserve">  </w:t>
      </w:r>
    </w:p>
    <w:p w:rsidR="00981E63" w:rsidRPr="00981E63" w:rsidRDefault="00981E63" w:rsidP="00685923">
      <w:pPr>
        <w:rPr>
          <w:color w:val="06357A"/>
          <w:sz w:val="28"/>
          <w:lang w:val="en-US"/>
        </w:rPr>
      </w:pPr>
      <w:r>
        <w:rPr>
          <w:color w:val="06357A"/>
          <w:sz w:val="28"/>
          <w:lang w:val="en-US"/>
        </w:rPr>
        <w:t xml:space="preserve">2.  ID: </w:t>
      </w:r>
      <w:bookmarkStart w:id="1" w:name="imdbID"/>
      <w:r>
        <w:rPr>
          <w:color w:val="06357A"/>
          <w:sz w:val="28"/>
          <w:lang w:val="en-US"/>
        </w:rPr>
        <w:fldChar w:fldCharType="begin">
          <w:ffData>
            <w:name w:val="imdbID"/>
            <w:enabled/>
            <w:calcOnExit w:val="0"/>
            <w:textInput>
              <w:default w:val="&lt;ID фильма&gt;"/>
            </w:textInput>
          </w:ffData>
        </w:fldChar>
      </w:r>
      <w:r>
        <w:rPr>
          <w:color w:val="06357A"/>
          <w:sz w:val="28"/>
          <w:lang w:val="en-US"/>
        </w:rPr>
        <w:instrText xml:space="preserve"> FORMTEXT </w:instrText>
      </w:r>
      <w:r>
        <w:rPr>
          <w:color w:val="06357A"/>
          <w:sz w:val="28"/>
          <w:lang w:val="en-US"/>
        </w:rPr>
      </w:r>
      <w:r>
        <w:rPr>
          <w:color w:val="06357A"/>
          <w:sz w:val="28"/>
          <w:lang w:val="en-US"/>
        </w:rPr>
        <w:fldChar w:fldCharType="separate"/>
      </w:r>
      <w:r>
        <w:rPr>
          <w:noProof/>
          <w:color w:val="06357A"/>
          <w:sz w:val="28"/>
          <w:lang w:val="en-US"/>
        </w:rPr>
        <w:t>&lt;ID фильма&gt;</w:t>
      </w:r>
      <w:r>
        <w:rPr>
          <w:color w:val="06357A"/>
          <w:sz w:val="28"/>
          <w:lang w:val="en-US"/>
        </w:rPr>
        <w:fldChar w:fldCharType="end"/>
      </w:r>
      <w:bookmarkEnd w:id="1"/>
    </w:p>
    <w:p w:rsidR="00685923" w:rsidRDefault="00685923" w:rsidP="00685923">
      <w:pPr>
        <w:rPr>
          <w:color w:val="06357A"/>
          <w:sz w:val="28"/>
        </w:rPr>
      </w:pPr>
      <w:r w:rsidRPr="00685923">
        <w:rPr>
          <w:color w:val="06357A"/>
          <w:sz w:val="28"/>
        </w:rPr>
        <w:t xml:space="preserve">3. Год выпуска: </w:t>
      </w:r>
      <w:bookmarkStart w:id="2" w:name="year"/>
      <w:r w:rsidR="00106B99">
        <w:rPr>
          <w:color w:val="06357A"/>
          <w:sz w:val="28"/>
        </w:rPr>
        <w:fldChar w:fldCharType="begin">
          <w:ffData>
            <w:name w:val="year"/>
            <w:enabled/>
            <w:calcOnExit w:val="0"/>
            <w:textInput>
              <w:default w:val="&lt;год выпуска фильма&gt;"/>
            </w:textInput>
          </w:ffData>
        </w:fldChar>
      </w:r>
      <w:r>
        <w:rPr>
          <w:color w:val="06357A"/>
          <w:sz w:val="28"/>
        </w:rPr>
        <w:instrText xml:space="preserve"> FORMTEXT </w:instrText>
      </w:r>
      <w:r w:rsidR="00106B99">
        <w:rPr>
          <w:color w:val="06357A"/>
          <w:sz w:val="28"/>
        </w:rPr>
      </w:r>
      <w:r w:rsidR="00106B99">
        <w:rPr>
          <w:color w:val="06357A"/>
          <w:sz w:val="28"/>
        </w:rPr>
        <w:fldChar w:fldCharType="separate"/>
      </w:r>
      <w:r>
        <w:rPr>
          <w:noProof/>
          <w:color w:val="06357A"/>
          <w:sz w:val="28"/>
        </w:rPr>
        <w:t>&lt;год выпуска фильма&gt;</w:t>
      </w:r>
      <w:r w:rsidR="00106B99">
        <w:rPr>
          <w:color w:val="06357A"/>
          <w:sz w:val="28"/>
        </w:rPr>
        <w:fldChar w:fldCharType="end"/>
      </w:r>
      <w:bookmarkEnd w:id="2"/>
    </w:p>
    <w:p w:rsidR="00685923" w:rsidRDefault="00685923" w:rsidP="00685923">
      <w:pPr>
        <w:rPr>
          <w:color w:val="06357A"/>
          <w:sz w:val="28"/>
        </w:rPr>
      </w:pPr>
      <w:r>
        <w:rPr>
          <w:color w:val="06357A"/>
          <w:sz w:val="28"/>
        </w:rPr>
        <w:t xml:space="preserve">4. Производитель: </w:t>
      </w:r>
      <w:bookmarkStart w:id="3" w:name="production"/>
      <w:r w:rsidR="00106B99">
        <w:rPr>
          <w:color w:val="06357A"/>
          <w:sz w:val="28"/>
        </w:rPr>
        <w:fldChar w:fldCharType="begin">
          <w:ffData>
            <w:name w:val="production"/>
            <w:enabled/>
            <w:calcOnExit w:val="0"/>
            <w:textInput>
              <w:default w:val="&lt;Произодитель&gt;"/>
            </w:textInput>
          </w:ffData>
        </w:fldChar>
      </w:r>
      <w:r w:rsidR="0003786C">
        <w:rPr>
          <w:color w:val="06357A"/>
          <w:sz w:val="28"/>
        </w:rPr>
        <w:instrText xml:space="preserve"> FORMTEXT </w:instrText>
      </w:r>
      <w:r w:rsidR="00106B99">
        <w:rPr>
          <w:color w:val="06357A"/>
          <w:sz w:val="28"/>
        </w:rPr>
      </w:r>
      <w:r w:rsidR="00106B99">
        <w:rPr>
          <w:color w:val="06357A"/>
          <w:sz w:val="28"/>
        </w:rPr>
        <w:fldChar w:fldCharType="separate"/>
      </w:r>
      <w:r w:rsidR="0003786C">
        <w:rPr>
          <w:noProof/>
          <w:color w:val="06357A"/>
          <w:sz w:val="28"/>
        </w:rPr>
        <w:t>&lt;Произодитель&gt;</w:t>
      </w:r>
      <w:r w:rsidR="00106B99">
        <w:rPr>
          <w:color w:val="06357A"/>
          <w:sz w:val="28"/>
        </w:rPr>
        <w:fldChar w:fldCharType="end"/>
      </w:r>
      <w:bookmarkEnd w:id="3"/>
    </w:p>
    <w:p w:rsidR="0003786C" w:rsidRPr="00685923" w:rsidRDefault="0003786C" w:rsidP="00685923">
      <w:pPr>
        <w:rPr>
          <w:i/>
          <w:color w:val="06357A"/>
          <w:sz w:val="28"/>
        </w:rPr>
      </w:pPr>
      <w:r>
        <w:rPr>
          <w:color w:val="06357A"/>
          <w:sz w:val="28"/>
        </w:rPr>
        <w:t xml:space="preserve">5. Постер: </w:t>
      </w:r>
      <w:bookmarkStart w:id="4" w:name="poster"/>
      <w:r w:rsidR="00106B99">
        <w:rPr>
          <w:color w:val="06357A"/>
          <w:sz w:val="28"/>
        </w:rPr>
        <w:fldChar w:fldCharType="begin">
          <w:ffData>
            <w:name w:val="poster"/>
            <w:enabled/>
            <w:calcOnExit w:val="0"/>
            <w:textInput>
              <w:default w:val="&lt;постер&gt;"/>
            </w:textInput>
          </w:ffData>
        </w:fldChar>
      </w:r>
      <w:r>
        <w:rPr>
          <w:color w:val="06357A"/>
          <w:sz w:val="28"/>
        </w:rPr>
        <w:instrText xml:space="preserve"> FORMTEXT </w:instrText>
      </w:r>
      <w:r w:rsidR="00106B99">
        <w:rPr>
          <w:color w:val="06357A"/>
          <w:sz w:val="28"/>
        </w:rPr>
      </w:r>
      <w:r w:rsidR="00106B99">
        <w:rPr>
          <w:color w:val="06357A"/>
          <w:sz w:val="28"/>
        </w:rPr>
        <w:fldChar w:fldCharType="separate"/>
      </w:r>
      <w:r>
        <w:rPr>
          <w:noProof/>
          <w:color w:val="06357A"/>
          <w:sz w:val="28"/>
        </w:rPr>
        <w:t>&lt;постер&gt;</w:t>
      </w:r>
      <w:r w:rsidR="00106B99">
        <w:rPr>
          <w:color w:val="06357A"/>
          <w:sz w:val="28"/>
        </w:rPr>
        <w:fldChar w:fldCharType="end"/>
      </w:r>
      <w:bookmarkEnd w:id="4"/>
    </w:p>
    <w:sectPr w:rsidR="0003786C" w:rsidRPr="00685923" w:rsidSect="000D2C08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6D0" w:rsidRDefault="00D456D0" w:rsidP="000D2C08">
      <w:pPr>
        <w:spacing w:after="0" w:line="240" w:lineRule="auto"/>
      </w:pPr>
      <w:r>
        <w:separator/>
      </w:r>
    </w:p>
  </w:endnote>
  <w:endnote w:type="continuationSeparator" w:id="1">
    <w:p w:rsidR="00D456D0" w:rsidRDefault="00D456D0" w:rsidP="000D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C08" w:rsidRDefault="00F403F2">
    <w:r>
      <w:t>Просто нижний колонтитул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6D0" w:rsidRDefault="00D456D0" w:rsidP="000D2C08">
      <w:pPr>
        <w:spacing w:after="0" w:line="240" w:lineRule="auto"/>
      </w:pPr>
      <w:r>
        <w:separator/>
      </w:r>
    </w:p>
  </w:footnote>
  <w:footnote w:type="continuationSeparator" w:id="1">
    <w:p w:rsidR="00D456D0" w:rsidRDefault="00D456D0" w:rsidP="000D2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C08" w:rsidRDefault="00F403F2">
    <w:r>
      <w:t>Верхний колонтитул - создано с помощью Apache POI на Java :)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92E31"/>
    <w:multiLevelType w:val="hybridMultilevel"/>
    <w:tmpl w:val="4B36E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attachedTemplate r:id="rId1"/>
  <w:defaultTabStop w:val="708"/>
  <w:doNotShadeFormData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1040"/>
    <w:rsid w:val="00004A85"/>
    <w:rsid w:val="0003786C"/>
    <w:rsid w:val="000445B2"/>
    <w:rsid w:val="000D28BB"/>
    <w:rsid w:val="000D2C08"/>
    <w:rsid w:val="00106B99"/>
    <w:rsid w:val="001A6DE5"/>
    <w:rsid w:val="0026172E"/>
    <w:rsid w:val="002628D0"/>
    <w:rsid w:val="00271040"/>
    <w:rsid w:val="003915FB"/>
    <w:rsid w:val="004222D5"/>
    <w:rsid w:val="004A1097"/>
    <w:rsid w:val="005867E2"/>
    <w:rsid w:val="005D65BD"/>
    <w:rsid w:val="005E3A67"/>
    <w:rsid w:val="005F798E"/>
    <w:rsid w:val="006054AD"/>
    <w:rsid w:val="00685923"/>
    <w:rsid w:val="006D5F5D"/>
    <w:rsid w:val="00700BA8"/>
    <w:rsid w:val="00730480"/>
    <w:rsid w:val="008664C8"/>
    <w:rsid w:val="009536B4"/>
    <w:rsid w:val="00981E63"/>
    <w:rsid w:val="009F23C3"/>
    <w:rsid w:val="00B310CB"/>
    <w:rsid w:val="00B83455"/>
    <w:rsid w:val="00BA4B86"/>
    <w:rsid w:val="00C624DD"/>
    <w:rsid w:val="00C91536"/>
    <w:rsid w:val="00D37869"/>
    <w:rsid w:val="00D456D0"/>
    <w:rsid w:val="00F40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A6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6172E"/>
    <w:rPr>
      <w:color w:val="808080"/>
    </w:rPr>
  </w:style>
  <w:style w:type="paragraph" w:styleId="a6">
    <w:name w:val="List Paragraph"/>
    <w:basedOn w:val="a"/>
    <w:uiPriority w:val="34"/>
    <w:qFormat/>
    <w:rsid w:val="006859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\IdeaProjects\WordRepl\FilmPois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1148E-8453-47C9-BD35-06B19843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FilmPoisk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2020-01-16T14:51:00Z</dcterms:created>
  <dcterms:modified xsi:type="dcterms:W3CDTF">2020-01-16T15:41:00Z</dcterms:modified>
</cp:coreProperties>
</file>